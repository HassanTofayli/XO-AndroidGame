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DB5B09" w14:textId="77777777" w:rsidR="00C6554A" w:rsidRPr="008B5277" w:rsidRDefault="002554CD" w:rsidP="00C6554A">
      <w:pPr>
        <w:pStyle w:val="Photo"/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  <w:r w:rsidRPr="008B5277">
        <w:rPr>
          <w:noProof/>
        </w:rPr>
        <w:drawing>
          <wp:inline distT="0" distB="0" distL="0" distR="0" wp14:anchorId="43F25487" wp14:editId="1C370B67">
            <wp:extent cx="2589506" cy="5486400"/>
            <wp:effectExtent l="0" t="0" r="1905" b="0"/>
            <wp:docPr id="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1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9506" cy="5486400"/>
                    </a:xfrm>
                    <a:prstGeom prst="rect">
                      <a:avLst/>
                    </a:prstGeom>
                    <a:noFill/>
                    <a:ln w="254000" cap="rnd"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bookmarkEnd w:id="0"/>
    <w:bookmarkEnd w:id="1"/>
    <w:bookmarkEnd w:id="2"/>
    <w:bookmarkEnd w:id="3"/>
    <w:bookmarkEnd w:id="4"/>
    <w:p w14:paraId="7240457A" w14:textId="41F810B3" w:rsidR="00C6554A" w:rsidRDefault="007320BD" w:rsidP="00C6554A">
      <w:pPr>
        <w:pStyle w:val="Title"/>
      </w:pPr>
      <w:proofErr w:type="spellStart"/>
      <w:r>
        <w:t>XO_Game</w:t>
      </w:r>
      <w:proofErr w:type="spellEnd"/>
    </w:p>
    <w:p w14:paraId="26B65807" w14:textId="34D14326" w:rsidR="00C6554A" w:rsidRPr="00D5413C" w:rsidRDefault="007320BD" w:rsidP="00C6554A">
      <w:pPr>
        <w:pStyle w:val="Subtitle"/>
      </w:pPr>
      <w:r>
        <w:t>Android Apk</w:t>
      </w:r>
    </w:p>
    <w:p w14:paraId="3C5BBE03" w14:textId="7997C6A4" w:rsidR="00C6554A" w:rsidRDefault="007320BD" w:rsidP="00C6554A">
      <w:pPr>
        <w:pStyle w:val="ContactInfo"/>
      </w:pPr>
      <w:r>
        <w:t>Hassan Tofayli</w:t>
      </w:r>
      <w:r w:rsidR="00C6554A">
        <w:t xml:space="preserve"> | </w:t>
      </w:r>
      <w:r>
        <w:t>Android App</w:t>
      </w:r>
      <w:r w:rsidR="00C6554A">
        <w:t xml:space="preserve"> |</w:t>
      </w:r>
      <w:r w:rsidR="00C6554A" w:rsidRPr="00D5413C">
        <w:t xml:space="preserve"> </w:t>
      </w:r>
      <w:r>
        <w:t>2021</w:t>
      </w:r>
      <w:r w:rsidR="00C6554A">
        <w:br w:type="page"/>
      </w:r>
    </w:p>
    <w:p w14:paraId="26955F25" w14:textId="4456CB49" w:rsidR="00C6554A" w:rsidRDefault="007320BD" w:rsidP="007320BD">
      <w:r>
        <w:lastRenderedPageBreak/>
        <w:t xml:space="preserve">This Game is not </w:t>
      </w:r>
      <w:r w:rsidRPr="007320BD">
        <w:t>uploaded</w:t>
      </w:r>
      <w:r>
        <w:t xml:space="preserve"> to the Google Play Store.</w:t>
      </w:r>
    </w:p>
    <w:p w14:paraId="59D10D26" w14:textId="11A88F56" w:rsidR="002C74C0" w:rsidRDefault="007320BD">
      <w:r>
        <w:rPr>
          <w:noProof/>
        </w:rPr>
        <w:drawing>
          <wp:inline distT="0" distB="0" distL="0" distR="0" wp14:anchorId="721B8223" wp14:editId="76ED706F">
            <wp:extent cx="2609850" cy="5676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60"/>
                    <a:stretch/>
                  </pic:blipFill>
                  <pic:spPr bwMode="auto">
                    <a:xfrm>
                      <a:off x="0" y="0"/>
                      <a:ext cx="2609850" cy="567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A8F9FAD" wp14:editId="17A90FCF">
            <wp:extent cx="2695575" cy="56673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5"/>
                    <a:stretch/>
                  </pic:blipFill>
                  <pic:spPr bwMode="auto">
                    <a:xfrm>
                      <a:off x="0" y="0"/>
                      <a:ext cx="2695575" cy="566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C74C0">
      <w:footerReference w:type="default" r:id="rId10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FF3F3E" w14:textId="77777777" w:rsidR="006C15DE" w:rsidRDefault="006C15DE" w:rsidP="00C6554A">
      <w:pPr>
        <w:spacing w:before="0" w:after="0" w:line="240" w:lineRule="auto"/>
      </w:pPr>
      <w:r>
        <w:separator/>
      </w:r>
    </w:p>
  </w:endnote>
  <w:endnote w:type="continuationSeparator" w:id="0">
    <w:p w14:paraId="7D164739" w14:textId="77777777" w:rsidR="006C15DE" w:rsidRDefault="006C15DE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AEE117" w14:textId="77777777" w:rsidR="002163EE" w:rsidRDefault="00ED7C44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2B4294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69E11E" w14:textId="77777777" w:rsidR="006C15DE" w:rsidRDefault="006C15DE" w:rsidP="00C6554A">
      <w:pPr>
        <w:spacing w:before="0" w:after="0" w:line="240" w:lineRule="auto"/>
      </w:pPr>
      <w:r>
        <w:separator/>
      </w:r>
    </w:p>
  </w:footnote>
  <w:footnote w:type="continuationSeparator" w:id="0">
    <w:p w14:paraId="37F03A6A" w14:textId="77777777" w:rsidR="006C15DE" w:rsidRDefault="006C15DE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056973043">
    <w:abstractNumId w:val="9"/>
  </w:num>
  <w:num w:numId="2" w16cid:durableId="1079905065">
    <w:abstractNumId w:val="8"/>
  </w:num>
  <w:num w:numId="3" w16cid:durableId="2110542674">
    <w:abstractNumId w:val="8"/>
  </w:num>
  <w:num w:numId="4" w16cid:durableId="2069185664">
    <w:abstractNumId w:val="9"/>
  </w:num>
  <w:num w:numId="5" w16cid:durableId="1368677259">
    <w:abstractNumId w:val="12"/>
  </w:num>
  <w:num w:numId="6" w16cid:durableId="2027557641">
    <w:abstractNumId w:val="10"/>
  </w:num>
  <w:num w:numId="7" w16cid:durableId="1232499695">
    <w:abstractNumId w:val="11"/>
  </w:num>
  <w:num w:numId="8" w16cid:durableId="2020352225">
    <w:abstractNumId w:val="7"/>
  </w:num>
  <w:num w:numId="9" w16cid:durableId="850413709">
    <w:abstractNumId w:val="6"/>
  </w:num>
  <w:num w:numId="10" w16cid:durableId="670182593">
    <w:abstractNumId w:val="5"/>
  </w:num>
  <w:num w:numId="11" w16cid:durableId="407847265">
    <w:abstractNumId w:val="4"/>
  </w:num>
  <w:num w:numId="12" w16cid:durableId="1764566003">
    <w:abstractNumId w:val="3"/>
  </w:num>
  <w:num w:numId="13" w16cid:durableId="823356172">
    <w:abstractNumId w:val="2"/>
  </w:num>
  <w:num w:numId="14" w16cid:durableId="1835489022">
    <w:abstractNumId w:val="1"/>
  </w:num>
  <w:num w:numId="15" w16cid:durableId="6887256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DBC"/>
    <w:rsid w:val="002554CD"/>
    <w:rsid w:val="00293B83"/>
    <w:rsid w:val="002B4294"/>
    <w:rsid w:val="00333D0D"/>
    <w:rsid w:val="004C049F"/>
    <w:rsid w:val="005000E2"/>
    <w:rsid w:val="00652DBC"/>
    <w:rsid w:val="006A3CE7"/>
    <w:rsid w:val="006C15DE"/>
    <w:rsid w:val="007320BD"/>
    <w:rsid w:val="00C6554A"/>
    <w:rsid w:val="00ED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D9A7C1"/>
  <w15:chartTrackingRefBased/>
  <w15:docId w15:val="{0A431D76-8036-4E2C-8955-01B55EC95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3D0D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AppData\Roaming\Microsoft\Templates\Student%20report%20with%20photo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photo.dotx</Template>
  <TotalTime>19</TotalTime>
  <Pages>2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Hassan Tfayli</cp:lastModifiedBy>
  <cp:revision>2</cp:revision>
  <dcterms:created xsi:type="dcterms:W3CDTF">2022-05-29T07:42:00Z</dcterms:created>
  <dcterms:modified xsi:type="dcterms:W3CDTF">2022-05-29T08:01:00Z</dcterms:modified>
</cp:coreProperties>
</file>